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4438A3D7-F52A-4A23-835D-8C1E3E6F4746}"/>
            <w:text/>
          </w:sdtPr>
          <w:sdtEndPr/>
          <w:sdtContent>
            <w:p w:rsidR="00B22F2F" w:rsidRDefault="00B25C05">
              <w:pPr>
                <w:pStyle w:val="Publishwithline"/>
              </w:pPr>
              <w:r>
                <w:t xml:space="preserve"># </w:t>
              </w:r>
              <w:r w:rsidR="003235BE">
                <w:t>Tutorial use Documentation:</w:t>
              </w:r>
            </w:p>
          </w:sdtContent>
        </w:sdt>
        <w:p w:rsidR="00B22F2F" w:rsidRDefault="00B22F2F">
          <w:pPr>
            <w:pStyle w:val="underline"/>
          </w:pPr>
        </w:p>
        <w:p w:rsidR="00B22F2F" w:rsidRDefault="00C86172">
          <w:pPr>
            <w:pStyle w:val="PadderBetweenControlandBody"/>
          </w:pPr>
        </w:p>
      </w:sdtContent>
    </w:sdt>
    <w:p w:rsidR="00B22F2F" w:rsidRDefault="00447157" w:rsidP="00B25C05">
      <w:pPr>
        <w:ind w:left="360"/>
      </w:pPr>
      <w:r>
        <w:rPr>
          <w:b/>
        </w:rPr>
        <w:t>#</w:t>
      </w:r>
      <w:r w:rsidR="00B25C05" w:rsidRPr="00B2728D">
        <w:rPr>
          <w:b/>
        </w:rPr>
        <w:t>Step1:</w:t>
      </w:r>
      <w:r w:rsidR="00B25C05">
        <w:t xml:space="preserve">   </w:t>
      </w:r>
      <w:r w:rsidR="003235BE">
        <w:t xml:space="preserve"> </w:t>
      </w:r>
      <w:r w:rsidR="00B25C05" w:rsidRPr="00C86172">
        <w:rPr>
          <w:i/>
        </w:rPr>
        <w:t>Using template database</w:t>
      </w:r>
      <w:r w:rsidR="00B25C05" w:rsidRPr="00C86172">
        <w:rPr>
          <w:i/>
        </w:rPr>
        <w:t xml:space="preserve"> from group after discuss.</w:t>
      </w:r>
    </w:p>
    <w:p w:rsidR="00447157" w:rsidRDefault="00447157" w:rsidP="00B25C05">
      <w:pPr>
        <w:ind w:left="360"/>
      </w:pPr>
      <w:r>
        <w:rPr>
          <w:b/>
        </w:rPr>
        <w:t>-</w:t>
      </w:r>
      <w:r>
        <w:t>----------------------------------------------------------------------</w:t>
      </w:r>
    </w:p>
    <w:p w:rsidR="00B25C05" w:rsidRPr="00C86172" w:rsidRDefault="00447157" w:rsidP="00B25C05">
      <w:pPr>
        <w:ind w:left="360"/>
        <w:rPr>
          <w:i/>
        </w:rPr>
      </w:pPr>
      <w:r>
        <w:rPr>
          <w:b/>
        </w:rPr>
        <w:t>#</w:t>
      </w:r>
      <w:r w:rsidR="00B25C05" w:rsidRPr="00B2728D">
        <w:rPr>
          <w:b/>
        </w:rPr>
        <w:t>Step2:</w:t>
      </w:r>
      <w:r w:rsidR="00B25C05" w:rsidRPr="00B25C05">
        <w:t xml:space="preserve">  </w:t>
      </w:r>
      <w:r w:rsidR="00B25C05" w:rsidRPr="00C86172">
        <w:rPr>
          <w:i/>
        </w:rPr>
        <w:t>Created a SQL Scrip file</w:t>
      </w:r>
      <w:r w:rsidR="00B25C05" w:rsidRPr="00C86172">
        <w:rPr>
          <w:i/>
        </w:rPr>
        <w:t>:</w:t>
      </w:r>
    </w:p>
    <w:p w:rsidR="00B2728D" w:rsidRPr="00B25C05" w:rsidRDefault="00B2728D" w:rsidP="00B25C05">
      <w:pPr>
        <w:ind w:left="360"/>
      </w:pPr>
      <w:r>
        <w:t>-------------------------------------</w:t>
      </w:r>
    </w:p>
    <w:p w:rsidR="00B2728D" w:rsidRDefault="00B25C05" w:rsidP="00B25C05">
      <w:pPr>
        <w:pStyle w:val="ListParagraph"/>
        <w:numPr>
          <w:ilvl w:val="0"/>
          <w:numId w:val="2"/>
        </w:numPr>
      </w:pPr>
      <w:r>
        <w:t xml:space="preserve">When </w:t>
      </w:r>
      <w:r w:rsidR="00B2728D">
        <w:t>i</w:t>
      </w:r>
      <w:r>
        <w:t xml:space="preserve"> have databe excute create table database with Msql </w:t>
      </w:r>
      <w:r w:rsidR="00B2728D">
        <w:t>(</w:t>
      </w:r>
      <w:r>
        <w:t>version 2012</w:t>
      </w:r>
      <w:r w:rsidR="00B2728D">
        <w:t>) .</w:t>
      </w:r>
    </w:p>
    <w:p w:rsidR="00B25C05" w:rsidRDefault="00B2728D" w:rsidP="00B25C05">
      <w:pPr>
        <w:pStyle w:val="ListParagraph"/>
        <w:numPr>
          <w:ilvl w:val="0"/>
          <w:numId w:val="2"/>
        </w:numPr>
      </w:pPr>
      <w:r>
        <w:t>After we convert scrip file .</w:t>
      </w:r>
      <w:r w:rsidR="00B25C05">
        <w:t xml:space="preserve"> </w:t>
      </w:r>
    </w:p>
    <w:p w:rsidR="00B2728D" w:rsidRDefault="00B2728D" w:rsidP="00B2728D">
      <w:r>
        <w:rPr>
          <w:b/>
        </w:rPr>
        <w:t xml:space="preserve">       </w:t>
      </w:r>
      <w:r w:rsidR="00447157">
        <w:rPr>
          <w:b/>
        </w:rPr>
        <w:t>#</w:t>
      </w:r>
      <w:r w:rsidRPr="00B2728D">
        <w:rPr>
          <w:b/>
        </w:rPr>
        <w:t>Step3:</w:t>
      </w:r>
      <w:r>
        <w:t xml:space="preserve">  </w:t>
      </w:r>
      <w:r w:rsidRPr="00C86172">
        <w:rPr>
          <w:i/>
        </w:rPr>
        <w:t>Created a Coffeeshop project</w:t>
      </w:r>
      <w:r w:rsidRPr="00C86172">
        <w:rPr>
          <w:i/>
        </w:rPr>
        <w:t>:</w:t>
      </w:r>
    </w:p>
    <w:p w:rsidR="00B2728D" w:rsidRDefault="00B2728D" w:rsidP="00B2728D">
      <w:r>
        <w:t xml:space="preserve">       ---------------------------------------------</w:t>
      </w:r>
    </w:p>
    <w:p w:rsidR="00B2728D" w:rsidRDefault="00B2728D" w:rsidP="00B2728D">
      <w:pPr>
        <w:pStyle w:val="ListParagraph"/>
        <w:numPr>
          <w:ilvl w:val="0"/>
          <w:numId w:val="2"/>
        </w:numPr>
      </w:pPr>
      <w:r>
        <w:t xml:space="preserve"> With scrip file (</w:t>
      </w:r>
      <w:r w:rsidRPr="00B2728D">
        <w:rPr>
          <w:b/>
        </w:rPr>
        <w:t>step2</w:t>
      </w:r>
      <w:r>
        <w:t xml:space="preserve">) I excute create </w:t>
      </w:r>
      <w:r w:rsidRPr="00B2728D">
        <w:t>application</w:t>
      </w:r>
      <w:r>
        <w:t xml:space="preserve"> Coffeeshop project with Visual studio (version 2017).</w:t>
      </w:r>
    </w:p>
    <w:p w:rsidR="00B2728D" w:rsidRDefault="00B2728D" w:rsidP="00B2728D">
      <w:pPr>
        <w:spacing w:after="160" w:line="256" w:lineRule="auto"/>
      </w:pPr>
      <w:r w:rsidRPr="00B2728D">
        <w:rPr>
          <w:b/>
        </w:rPr>
        <w:t xml:space="preserve">       </w:t>
      </w:r>
      <w:r w:rsidR="00447157">
        <w:rPr>
          <w:b/>
        </w:rPr>
        <w:t>#</w:t>
      </w:r>
      <w:r w:rsidRPr="00B2728D">
        <w:rPr>
          <w:b/>
        </w:rPr>
        <w:t>Step4:</w:t>
      </w:r>
      <w:r>
        <w:rPr>
          <w:b/>
        </w:rPr>
        <w:t xml:space="preserve"> </w:t>
      </w:r>
      <w:r>
        <w:t>Reg</w:t>
      </w:r>
      <w:r>
        <w:t>istered  Github and</w:t>
      </w:r>
      <w:r>
        <w:t xml:space="preserve"> new your repositories</w:t>
      </w:r>
      <w:r w:rsidR="00447157">
        <w:t>:</w:t>
      </w:r>
    </w:p>
    <w:p w:rsidR="00447157" w:rsidRDefault="00447157" w:rsidP="00B2728D">
      <w:pPr>
        <w:spacing w:after="160" w:line="256" w:lineRule="auto"/>
      </w:pPr>
      <w:r>
        <w:t xml:space="preserve">       -----------------------------------------------------------------</w:t>
      </w:r>
    </w:p>
    <w:p w:rsidR="00447157" w:rsidRDefault="00447157" w:rsidP="00447157">
      <w:pPr>
        <w:pStyle w:val="ListParagraph"/>
        <w:numPr>
          <w:ilvl w:val="0"/>
          <w:numId w:val="2"/>
        </w:numPr>
        <w:spacing w:after="160" w:line="256" w:lineRule="auto"/>
      </w:pPr>
      <w:r>
        <w:t>We enter Github (githup.com)  registered  account user and create new repositories with name CoffeeShop.</w:t>
      </w:r>
    </w:p>
    <w:p w:rsidR="00447157" w:rsidRDefault="00447157" w:rsidP="00447157">
      <w:pPr>
        <w:spacing w:after="160" w:line="256" w:lineRule="auto"/>
      </w:pPr>
      <w:r w:rsidRPr="00C86172">
        <w:rPr>
          <w:b/>
        </w:rPr>
        <w:t xml:space="preserve">      #step5:</w:t>
      </w:r>
      <w:r w:rsidRPr="00447157">
        <w:t xml:space="preserve"> </w:t>
      </w:r>
      <w:r w:rsidRPr="00C86172">
        <w:rPr>
          <w:i/>
        </w:rPr>
        <w:t>Installing Github Desktop</w:t>
      </w:r>
      <w:r w:rsidRPr="00C86172">
        <w:rPr>
          <w:i/>
        </w:rPr>
        <w:t>:</w:t>
      </w:r>
    </w:p>
    <w:p w:rsidR="00447157" w:rsidRDefault="00447157" w:rsidP="00447157">
      <w:pPr>
        <w:spacing w:after="160" w:line="256" w:lineRule="auto"/>
      </w:pPr>
      <w:r>
        <w:t xml:space="preserve">       ------------------------------------------</w:t>
      </w:r>
    </w:p>
    <w:p w:rsidR="00447157" w:rsidRDefault="00447157" w:rsidP="00447157">
      <w:pPr>
        <w:pStyle w:val="ListParagraph"/>
        <w:numPr>
          <w:ilvl w:val="0"/>
          <w:numId w:val="2"/>
        </w:numPr>
        <w:spacing w:after="160" w:line="256" w:lineRule="auto"/>
      </w:pPr>
      <w:r>
        <w:t xml:space="preserve">After  finish </w:t>
      </w:r>
      <w:r w:rsidRPr="00C86172">
        <w:rPr>
          <w:b/>
        </w:rPr>
        <w:t xml:space="preserve">step 4: </w:t>
      </w:r>
      <w:r>
        <w:t>now you can enter Github and download new version for Github my PC.</w:t>
      </w:r>
    </w:p>
    <w:p w:rsidR="00447157" w:rsidRDefault="00447157" w:rsidP="00447157">
      <w:pPr>
        <w:spacing w:after="160" w:line="256" w:lineRule="auto"/>
      </w:pPr>
      <w:r w:rsidRPr="00C86172">
        <w:rPr>
          <w:b/>
        </w:rPr>
        <w:t xml:space="preserve">     #step6:</w:t>
      </w:r>
      <w:r w:rsidRPr="00447157">
        <w:t xml:space="preserve"> </w:t>
      </w:r>
      <w:r w:rsidRPr="00C86172">
        <w:rPr>
          <w:i/>
        </w:rPr>
        <w:t>Clone and synchorize code (clone, commit, pushing code)</w:t>
      </w:r>
      <w:r w:rsidR="00C86172" w:rsidRPr="00C86172">
        <w:rPr>
          <w:i/>
        </w:rPr>
        <w:t>:</w:t>
      </w:r>
    </w:p>
    <w:p w:rsidR="00C86172" w:rsidRDefault="00C86172" w:rsidP="00C86172">
      <w:pPr>
        <w:spacing w:after="160" w:line="256" w:lineRule="auto"/>
      </w:pPr>
      <w:r>
        <w:t xml:space="preserve">    ----------------------------------------------------------------------------------</w:t>
      </w:r>
    </w:p>
    <w:p w:rsidR="00C86172" w:rsidRDefault="00C86172" w:rsidP="00C86172">
      <w:pPr>
        <w:spacing w:after="160" w:line="256" w:lineRule="auto"/>
        <w:ind w:firstLine="90"/>
      </w:pPr>
      <w:r>
        <w:t>-Now you just need contact Github on server  with Github on my pc  by repositories name CoffeeShop.</w:t>
      </w:r>
    </w:p>
    <w:p w:rsidR="00C86172" w:rsidRDefault="00C86172" w:rsidP="00C86172">
      <w:pPr>
        <w:spacing w:after="160" w:line="256" w:lineRule="auto"/>
        <w:ind w:firstLine="90"/>
      </w:pPr>
      <w:r>
        <w:t>-Finally Github will create file with name githup you need put my project enter in file ,after pushing code ,you can commit or clone if you have some issus.</w:t>
      </w:r>
    </w:p>
    <w:p w:rsidR="00C86172" w:rsidRDefault="00C86172" w:rsidP="00C86172">
      <w:pPr>
        <w:spacing w:after="160" w:line="256" w:lineRule="auto"/>
        <w:ind w:firstLine="90"/>
      </w:pPr>
    </w:p>
    <w:p w:rsidR="00C86172" w:rsidRDefault="00C86172" w:rsidP="00C86172">
      <w:pPr>
        <w:spacing w:after="160" w:line="256" w:lineRule="auto"/>
        <w:ind w:firstLine="90"/>
      </w:pPr>
    </w:p>
    <w:p w:rsidR="00C86172" w:rsidRDefault="00C86172" w:rsidP="00C86172">
      <w:pPr>
        <w:spacing w:after="160" w:line="256" w:lineRule="auto"/>
        <w:ind w:firstLine="90"/>
      </w:pPr>
      <w:r>
        <w:t>------- My link Github :</w:t>
      </w:r>
      <w:r w:rsidRPr="00C86172">
        <w:t xml:space="preserve"> https://github.com/dangthang1997/CoffeeShop</w:t>
      </w:r>
      <w:r>
        <w:t>.---------</w:t>
      </w:r>
      <w:bookmarkStart w:id="0" w:name="_GoBack"/>
      <w:bookmarkEnd w:id="0"/>
    </w:p>
    <w:p w:rsidR="00447157" w:rsidRDefault="00447157" w:rsidP="00447157">
      <w:pPr>
        <w:spacing w:after="160" w:line="256" w:lineRule="auto"/>
      </w:pPr>
    </w:p>
    <w:p w:rsidR="00447157" w:rsidRDefault="00447157" w:rsidP="00447157">
      <w:pPr>
        <w:spacing w:after="160" w:line="256" w:lineRule="auto"/>
      </w:pPr>
    </w:p>
    <w:p w:rsidR="00B2728D" w:rsidRPr="00B2728D" w:rsidRDefault="00B2728D" w:rsidP="00B2728D">
      <w:pPr>
        <w:rPr>
          <w:b/>
        </w:rPr>
      </w:pPr>
    </w:p>
    <w:sectPr w:rsidR="00B2728D" w:rsidRPr="00B272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A4798"/>
    <w:multiLevelType w:val="hybridMultilevel"/>
    <w:tmpl w:val="503E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E70BC"/>
    <w:multiLevelType w:val="hybridMultilevel"/>
    <w:tmpl w:val="FDBE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96C71"/>
    <w:multiLevelType w:val="hybridMultilevel"/>
    <w:tmpl w:val="AF165DC8"/>
    <w:lvl w:ilvl="0" w:tplc="1BD41E4C">
      <w:start w:val="1"/>
      <w:numFmt w:val="bullet"/>
      <w:lvlText w:val="-"/>
      <w:lvlJc w:val="left"/>
      <w:pPr>
        <w:ind w:left="8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235BE"/>
    <w:rsid w:val="003235BE"/>
    <w:rsid w:val="0035661A"/>
    <w:rsid w:val="00447157"/>
    <w:rsid w:val="00B22F2F"/>
    <w:rsid w:val="00B25C05"/>
    <w:rsid w:val="00B2728D"/>
    <w:rsid w:val="00C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235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235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17"/>
    <w:rsid w:val="00AB2117"/>
    <w:rsid w:val="00D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1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1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# Tutorial use Documentation: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438A3D7-F52A-4A23-835D-8C1E3E6F474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1</cp:revision>
  <dcterms:created xsi:type="dcterms:W3CDTF">2018-04-18T07:04:00Z</dcterms:created>
  <dcterms:modified xsi:type="dcterms:W3CDTF">2018-04-18T07:56:00Z</dcterms:modified>
</cp:coreProperties>
</file>